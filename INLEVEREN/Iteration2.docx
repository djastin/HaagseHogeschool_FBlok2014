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33" w:rsidRPr="00A66FF1" w:rsidRDefault="00A66FF1" w:rsidP="007345FC">
      <w:pPr>
        <w:rPr>
          <w:b/>
          <w:lang w:val="nl-NL"/>
        </w:rPr>
      </w:pPr>
      <w:proofErr w:type="spellStart"/>
      <w:r w:rsidRPr="00A66FF1">
        <w:rPr>
          <w:b/>
          <w:lang w:val="nl-NL"/>
        </w:rPr>
        <w:t>Elaboration</w:t>
      </w:r>
      <w:proofErr w:type="spellEnd"/>
      <w:r w:rsidRPr="00A66FF1">
        <w:rPr>
          <w:b/>
          <w:lang w:val="nl-NL"/>
        </w:rPr>
        <w:t xml:space="preserve"> </w:t>
      </w:r>
      <w:proofErr w:type="spellStart"/>
      <w:r w:rsidRPr="00A66FF1">
        <w:rPr>
          <w:b/>
          <w:lang w:val="nl-NL"/>
        </w:rPr>
        <w:t>phase</w:t>
      </w:r>
      <w:proofErr w:type="spellEnd"/>
    </w:p>
    <w:p w:rsidR="00A66FF1" w:rsidRDefault="00A66FF1" w:rsidP="007345FC">
      <w:pPr>
        <w:rPr>
          <w:b/>
          <w:lang w:val="nl-NL"/>
        </w:rPr>
      </w:pPr>
      <w:r>
        <w:rPr>
          <w:b/>
          <w:lang w:val="nl-NL"/>
        </w:rPr>
        <w:t>Iteration 2</w:t>
      </w:r>
    </w:p>
    <w:p w:rsidR="00A66FF1" w:rsidRDefault="00A66FF1" w:rsidP="007345FC">
      <w:pPr>
        <w:rPr>
          <w:b/>
          <w:lang w:val="nl-NL"/>
        </w:rPr>
      </w:pPr>
    </w:p>
    <w:p w:rsidR="00A66FF1" w:rsidRPr="00A66FF1" w:rsidRDefault="00A66FF1" w:rsidP="007345FC">
      <w:pPr>
        <w:rPr>
          <w:b/>
        </w:rPr>
      </w:pPr>
      <w:r w:rsidRPr="00A66FF1">
        <w:rPr>
          <w:b/>
        </w:rPr>
        <w:t xml:space="preserve">Iteration 2 of the elaboration phase </w:t>
      </w:r>
      <w:proofErr w:type="spellStart"/>
      <w:r w:rsidRPr="00A66FF1">
        <w:rPr>
          <w:b/>
        </w:rPr>
        <w:t>consited</w:t>
      </w:r>
      <w:proofErr w:type="spellEnd"/>
      <w:r w:rsidRPr="00A66FF1">
        <w:rPr>
          <w:b/>
        </w:rPr>
        <w:t xml:space="preserve"> of the fifth and sixth week of the project.</w:t>
      </w:r>
    </w:p>
    <w:p w:rsidR="00A66FF1" w:rsidRDefault="00A66FF1" w:rsidP="007345FC">
      <w:pPr>
        <w:rPr>
          <w:b/>
        </w:rPr>
      </w:pPr>
    </w:p>
    <w:p w:rsidR="00A66FF1" w:rsidRDefault="00A66FF1" w:rsidP="007345FC">
      <w:pPr>
        <w:rPr>
          <w:b/>
        </w:rPr>
      </w:pPr>
      <w:r>
        <w:rPr>
          <w:b/>
        </w:rPr>
        <w:t xml:space="preserve">The main goal of the iteration was to form a detailed image of the application. We started out feeling behind schedule. To manage this, we re-evaluated our planning. This resulted in a slight change concerning testing. We concluded that our feelings were largely unfounded. </w:t>
      </w:r>
    </w:p>
    <w:p w:rsidR="00A66FF1" w:rsidRDefault="00A66FF1" w:rsidP="007345FC">
      <w:pPr>
        <w:rPr>
          <w:b/>
        </w:rPr>
      </w:pPr>
    </w:p>
    <w:p w:rsidR="00A66FF1" w:rsidRDefault="00A66FF1" w:rsidP="007345FC">
      <w:pPr>
        <w:rPr>
          <w:b/>
        </w:rPr>
      </w:pPr>
      <w:r>
        <w:rPr>
          <w:b/>
        </w:rPr>
        <w:t>Feeling pressured by the notion of being behind schedule, the team forged on relentlessly working on the documents. And after the aforementioned re-evaluation, spirits were high and optimistic. We are on schedule and are on track to finish this project successfully.</w:t>
      </w:r>
    </w:p>
    <w:p w:rsidR="00A66FF1" w:rsidRDefault="00A66FF1" w:rsidP="007345FC">
      <w:pPr>
        <w:rPr>
          <w:b/>
        </w:rPr>
      </w:pPr>
    </w:p>
    <w:p w:rsidR="00A66FF1" w:rsidRDefault="00A66FF1" w:rsidP="007345FC">
      <w:pPr>
        <w:rPr>
          <w:b/>
        </w:rPr>
      </w:pPr>
      <w:r>
        <w:rPr>
          <w:b/>
        </w:rPr>
        <w:t>The focus of Iteration 3 will shift slightly to enhance the design and unfinished test documents. The project team expects to finish version 1.0 of every document in the first week, and will make the final edits in the second week. Resulting in a successful conclusion to the project.</w:t>
      </w:r>
    </w:p>
    <w:p w:rsidR="00A66FF1" w:rsidRDefault="00A66FF1" w:rsidP="007345FC">
      <w:pPr>
        <w:rPr>
          <w:b/>
        </w:rPr>
      </w:pPr>
    </w:p>
    <w:p w:rsidR="00A66FF1" w:rsidRDefault="00A66FF1" w:rsidP="007345FC">
      <w:pPr>
        <w:rPr>
          <w:b/>
        </w:rPr>
      </w:pPr>
      <w:r>
        <w:rPr>
          <w:b/>
        </w:rPr>
        <w:t>To summarize Iteration 2:</w:t>
      </w:r>
    </w:p>
    <w:p w:rsidR="00A66FF1" w:rsidRPr="00A66FF1" w:rsidRDefault="00A66FF1" w:rsidP="007345FC">
      <w:pPr>
        <w:rPr>
          <w:b/>
        </w:rPr>
      </w:pPr>
      <w:r>
        <w:rPr>
          <w:b/>
        </w:rPr>
        <w:t xml:space="preserve">The team made a transition from initial stages and </w:t>
      </w:r>
      <w:proofErr w:type="spellStart"/>
      <w:r>
        <w:rPr>
          <w:b/>
        </w:rPr>
        <w:t>schedulepressure</w:t>
      </w:r>
      <w:proofErr w:type="spellEnd"/>
      <w:r>
        <w:rPr>
          <w:b/>
        </w:rPr>
        <w:t xml:space="preserve"> to confidence and optimism. </w:t>
      </w:r>
      <w:bookmarkStart w:id="0" w:name="_GoBack"/>
      <w:bookmarkEnd w:id="0"/>
    </w:p>
    <w:sectPr w:rsidR="00A66FF1" w:rsidRPr="00A66FF1"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F1"/>
    <w:rsid w:val="0004570D"/>
    <w:rsid w:val="000F23C2"/>
    <w:rsid w:val="004E1A93"/>
    <w:rsid w:val="007345FC"/>
    <w:rsid w:val="00A66FF1"/>
    <w:rsid w:val="00DE2CD7"/>
    <w:rsid w:val="00E02C33"/>
    <w:rsid w:val="00EF02A5"/>
    <w:rsid w:val="00F3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CDE2B2</Template>
  <TotalTime>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Lustenhouwer, W. (12076333)</dc:creator>
  <cp:lastModifiedBy>Lustenhouwer, W. (12076333)</cp:lastModifiedBy>
  <cp:revision>1</cp:revision>
  <dcterms:created xsi:type="dcterms:W3CDTF">2014-03-28T14:57:00Z</dcterms:created>
  <dcterms:modified xsi:type="dcterms:W3CDTF">2014-03-28T15:17:00Z</dcterms:modified>
</cp:coreProperties>
</file>